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E0D8D" w:rsidRPr="00703848" w:rsidRDefault="00FE0D8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E0D8D" w:rsidRPr="00703848" w:rsidRDefault="00FE0D8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E0D8D" w:rsidRPr="00703848" w:rsidRDefault="00FE0D8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E0D8D" w:rsidRPr="00703848" w:rsidRDefault="00FE0D8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0D8D" w:rsidRDefault="00FE0D8D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FE0D8D" w:rsidRDefault="00FE0D8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FE0D8D" w:rsidRDefault="00FE0D8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FE0D8D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E0D8D" w:rsidRPr="00260206" w:rsidRDefault="00FE0D8D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E0D8D" w:rsidRPr="00260206" w:rsidRDefault="00FE0D8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E0D8D" w:rsidRPr="00260206" w:rsidRDefault="00FE0D8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E0D8D" w:rsidRPr="00260206" w:rsidRDefault="00FE0D8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E0D8D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E0D8D" w:rsidRPr="00260206" w:rsidRDefault="00FE0D8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E0D8D" w:rsidRPr="00260206" w:rsidRDefault="00FE0D8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E0D8D" w:rsidRPr="00260206" w:rsidRDefault="00FE0D8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E0D8D" w:rsidRPr="00260206" w:rsidRDefault="00FE0D8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FE0D8D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E0D8D" w:rsidRPr="00260206" w:rsidRDefault="00FE0D8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E0D8D" w:rsidRPr="00260206" w:rsidRDefault="00FE0D8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E0D8D" w:rsidRPr="00260206" w:rsidRDefault="00FE0D8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E0D8D" w:rsidRPr="00260206" w:rsidRDefault="00FE0D8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E0D8D" w:rsidRDefault="00FE0D8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E0D8D" w:rsidRDefault="00FE0D8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E0D8D" w:rsidRDefault="00FE0D8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E0D8D" w:rsidRDefault="00FE0D8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E0D8D" w:rsidRPr="007A11AB" w:rsidRDefault="00FE0D8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FE0D8D" w:rsidRDefault="00FE0D8D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FE0D8D" w:rsidRDefault="00FE0D8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FE0D8D" w:rsidRDefault="00FE0D8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FE0D8D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E0D8D" w:rsidRPr="00260206" w:rsidRDefault="00FE0D8D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E0D8D" w:rsidRPr="00260206" w:rsidRDefault="00FE0D8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E0D8D" w:rsidRPr="00260206" w:rsidRDefault="00FE0D8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E0D8D" w:rsidRPr="00260206" w:rsidRDefault="00FE0D8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E0D8D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E0D8D" w:rsidRPr="00260206" w:rsidRDefault="00FE0D8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E0D8D" w:rsidRPr="00260206" w:rsidRDefault="00FE0D8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E0D8D" w:rsidRPr="00260206" w:rsidRDefault="00FE0D8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E0D8D" w:rsidRPr="00260206" w:rsidRDefault="00FE0D8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FE0D8D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E0D8D" w:rsidRPr="00260206" w:rsidRDefault="00FE0D8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E0D8D" w:rsidRPr="00260206" w:rsidRDefault="00FE0D8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E0D8D" w:rsidRPr="00260206" w:rsidRDefault="00FE0D8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E0D8D" w:rsidRPr="00260206" w:rsidRDefault="00FE0D8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FE0D8D" w:rsidRDefault="00FE0D8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E0D8D" w:rsidRDefault="00FE0D8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E0D8D" w:rsidRDefault="00FE0D8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E0D8D" w:rsidRDefault="00FE0D8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E0D8D" w:rsidRPr="007A11AB" w:rsidRDefault="00FE0D8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p w:rsidR="00FE0D8D" w:rsidRDefault="00FE0D8D">
          <w:pPr>
            <w:pStyle w:val="En-ttedetabledesmatires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</w:pP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E0D8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E0D8D" w:rsidRDefault="00FE0D8D" w:rsidP="0078485C">
      <w:pPr>
        <w:pStyle w:val="Paragraphedeliste"/>
        <w:jc w:val="center"/>
      </w:pPr>
      <w:bookmarkStart w:id="3" w:name="_GoBack"/>
      <w:bookmarkEnd w:id="3"/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D8D" w:rsidRDefault="00FE0D8D" w:rsidP="009B5C10">
                            <w:pPr>
                              <w:jc w:val="center"/>
                            </w:pPr>
                          </w:p>
                          <w:p w:rsidR="00FE0D8D" w:rsidRDefault="00FE0D8D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FE0D8D" w:rsidRDefault="00FE0D8D" w:rsidP="009B5C10">
                      <w:pPr>
                        <w:jc w:val="center"/>
                      </w:pPr>
                    </w:p>
                    <w:p w:rsidR="00FE0D8D" w:rsidRDefault="00FE0D8D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lastRenderedPageBreak/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FE0D8D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FE0D8D">
        <w:rPr>
          <w:b/>
          <w:i/>
          <w:lang w:val="en-US"/>
        </w:rPr>
        <w:t>JOptionPane</w:t>
      </w:r>
      <w:proofErr w:type="spellEnd"/>
      <w:r w:rsidRPr="00FE0D8D">
        <w:rPr>
          <w:b/>
          <w:i/>
          <w:lang w:val="en-US"/>
        </w:rPr>
        <w:t> </w:t>
      </w:r>
      <w:r w:rsidRPr="00FE0D8D">
        <w:rPr>
          <w:lang w:val="en-US"/>
        </w:rPr>
        <w:t xml:space="preserve">: </w:t>
      </w:r>
      <w:hyperlink r:id="rId17" w:history="1">
        <w:r w:rsidRPr="00FE0D8D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FE0D8D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FE0D8D" w:rsidRDefault="003D3155" w:rsidP="009153A9">
      <w:pPr>
        <w:rPr>
          <w:lang w:val="en-US"/>
        </w:rPr>
      </w:pPr>
      <w:proofErr w:type="gramStart"/>
      <w:r w:rsidRPr="00FE0D8D">
        <w:rPr>
          <w:b/>
          <w:lang w:val="en-US"/>
        </w:rPr>
        <w:t>Spinner :</w:t>
      </w:r>
      <w:proofErr w:type="gramEnd"/>
      <w:r w:rsidRPr="00FE0D8D">
        <w:rPr>
          <w:lang w:val="en-US"/>
        </w:rPr>
        <w:t xml:space="preserve"> </w:t>
      </w:r>
      <w:hyperlink r:id="rId25" w:history="1">
        <w:r w:rsidR="00234EA6" w:rsidRPr="00FE0D8D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FE0D8D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FE0D8D" w:rsidRDefault="009907F1" w:rsidP="009907F1">
      <w:pPr>
        <w:pStyle w:val="Titre2"/>
        <w:rPr>
          <w:noProof/>
          <w:lang w:val="en-US"/>
        </w:rPr>
      </w:pPr>
      <w:r w:rsidRPr="00FE0D8D">
        <w:rPr>
          <w:noProof/>
          <w:lang w:val="en-US"/>
        </w:rPr>
        <w:t>Aide</w:t>
      </w:r>
    </w:p>
    <w:p w:rsidR="009907F1" w:rsidRPr="00FE0D8D" w:rsidRDefault="009907F1" w:rsidP="009907F1">
      <w:pPr>
        <w:rPr>
          <w:lang w:val="en-US"/>
        </w:rPr>
      </w:pPr>
      <w:proofErr w:type="spellStart"/>
      <w:proofErr w:type="gramStart"/>
      <w:r w:rsidRPr="00FE0D8D">
        <w:rPr>
          <w:b/>
          <w:i/>
          <w:lang w:val="en-US"/>
        </w:rPr>
        <w:t>Shoutbox</w:t>
      </w:r>
      <w:proofErr w:type="spellEnd"/>
      <w:r w:rsidRPr="00FE0D8D">
        <w:rPr>
          <w:lang w:val="en-US"/>
        </w:rPr>
        <w:t> :</w:t>
      </w:r>
      <w:proofErr w:type="gramEnd"/>
      <w:r w:rsidRPr="00FE0D8D">
        <w:rPr>
          <w:lang w:val="en-US"/>
        </w:rPr>
        <w:t xml:space="preserve"> </w:t>
      </w:r>
      <w:hyperlink r:id="rId28" w:history="1">
        <w:r w:rsidRPr="00FE0D8D">
          <w:rPr>
            <w:rStyle w:val="Lienhypertexte"/>
            <w:lang w:val="en-US"/>
          </w:rPr>
          <w:t>https://fr.wikipedia.org/wiki/Shoutbox</w:t>
        </w:r>
      </w:hyperlink>
    </w:p>
    <w:p w:rsidR="009907F1" w:rsidRPr="00FE0D8D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D8D" w:rsidRDefault="00FE0D8D" w:rsidP="006651C9">
      <w:r>
        <w:separator/>
      </w:r>
    </w:p>
  </w:endnote>
  <w:endnote w:type="continuationSeparator" w:id="0">
    <w:p w:rsidR="00FE0D8D" w:rsidRDefault="00FE0D8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D8D" w:rsidRDefault="00FE0D8D" w:rsidP="006651C9">
      <w:r>
        <w:separator/>
      </w:r>
    </w:p>
  </w:footnote>
  <w:footnote w:type="continuationSeparator" w:id="0">
    <w:p w:rsidR="00FE0D8D" w:rsidRDefault="00FE0D8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FE0D8D" w:rsidRDefault="00FE0D8D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D8D" w:rsidRDefault="00FE0D8D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B7D13" w:rsidRPr="00AB7D1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E0D8D" w:rsidRDefault="00FE0D8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B7D13" w:rsidRPr="00AB7D1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FE0D8D" w:rsidRDefault="00FE0D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B7D13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E0D8D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AC271-C8CD-431A-A9CD-ACC91847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2957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2015-11-03T15:29:00Z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